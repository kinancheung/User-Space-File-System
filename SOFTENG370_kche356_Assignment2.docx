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3FE60" w14:textId="6F5421C9" w:rsidR="00A41D8D" w:rsidRDefault="00A41D8D" w:rsidP="00A41D8D">
      <w:pPr>
        <w:pStyle w:val="Title"/>
      </w:pPr>
      <w:r>
        <w:t xml:space="preserve">SOFTENG </w:t>
      </w:r>
      <w:r w:rsidR="007A4827">
        <w:t>370</w:t>
      </w:r>
      <w:r>
        <w:t xml:space="preserve">: </w:t>
      </w:r>
      <w:r w:rsidR="007A4827">
        <w:t>Assignment 2</w:t>
      </w:r>
    </w:p>
    <w:p w14:paraId="0A2250AA" w14:textId="3B37D11B" w:rsidR="00A41D8D" w:rsidRDefault="007A4827" w:rsidP="00E33460">
      <w:pPr>
        <w:pStyle w:val="Subtitle"/>
        <w:tabs>
          <w:tab w:val="right" w:pos="10466"/>
        </w:tabs>
      </w:pPr>
      <w:r>
        <w:t>Kinan Cheung</w:t>
      </w:r>
      <w:r w:rsidR="00A41D8D">
        <w:t xml:space="preserve"> | </w:t>
      </w:r>
      <w:r>
        <w:t>kche356</w:t>
      </w:r>
      <w:r w:rsidR="00A41D8D">
        <w:t xml:space="preserve"> | </w:t>
      </w:r>
      <w:r>
        <w:t>495324665</w:t>
      </w:r>
      <w:r w:rsidR="00E33460">
        <w:tab/>
      </w:r>
    </w:p>
    <w:p w14:paraId="617D4E8A" w14:textId="77777777" w:rsidR="00A3561F" w:rsidRDefault="00A41D8D" w:rsidP="00E33460">
      <w:pPr>
        <w:pStyle w:val="Heading1"/>
        <w:tabs>
          <w:tab w:val="left" w:pos="9255"/>
        </w:tabs>
      </w:pPr>
      <w:r>
        <w:t>Question 1</w:t>
      </w:r>
      <w:r w:rsidR="00E33460">
        <w:tab/>
      </w:r>
    </w:p>
    <w:p w14:paraId="1F3AFA99" w14:textId="136F488C" w:rsidR="00A41D8D" w:rsidRDefault="00CE0CE5" w:rsidP="00CE23A8">
      <w:r>
        <w:t>cat &gt; hello</w:t>
      </w:r>
    </w:p>
    <w:p w14:paraId="19140C52" w14:textId="77777777" w:rsidR="00B1580D" w:rsidRDefault="00B1580D" w:rsidP="00B1580D">
      <w:pPr>
        <w:pStyle w:val="BlockCode"/>
      </w:pPr>
      <w:r>
        <w:t>DEBUG:fuse.log-mixin:-&gt; getattr /hello (None,)</w:t>
      </w:r>
    </w:p>
    <w:p w14:paraId="31297597" w14:textId="77777777" w:rsidR="00B1580D" w:rsidRDefault="00B1580D" w:rsidP="00B1580D">
      <w:pPr>
        <w:pStyle w:val="BlockCode"/>
      </w:pPr>
      <w:r>
        <w:t>DEBUG:fuse.log-mixin:&lt;- getattr '[Errno 2] No such file or directory'</w:t>
      </w:r>
    </w:p>
    <w:p w14:paraId="1E90E67E" w14:textId="77777777" w:rsidR="00B1580D" w:rsidRDefault="00B1580D" w:rsidP="00B1580D">
      <w:pPr>
        <w:pStyle w:val="BlockCode"/>
      </w:pPr>
      <w:r>
        <w:t>DEBUG:fuse:FUSE operation getattr raised a &lt;class 'fuse.FuseOSError'&gt;, returning errno 2.</w:t>
      </w:r>
    </w:p>
    <w:p w14:paraId="4AE23380" w14:textId="252557CD" w:rsidR="00B1580D" w:rsidRDefault="00B1580D" w:rsidP="00826C8A">
      <w:pPr>
        <w:pStyle w:val="BlockCode"/>
      </w:pPr>
      <w:r>
        <w:t>Traceback (most recent call last):</w:t>
      </w:r>
      <w:r w:rsidR="00826C8A">
        <w:t xml:space="preserve"> ...</w:t>
      </w:r>
    </w:p>
    <w:p w14:paraId="62DE8DB1" w14:textId="77777777" w:rsidR="00B1580D" w:rsidRDefault="00B1580D" w:rsidP="00B1580D">
      <w:pPr>
        <w:pStyle w:val="BlockCode"/>
      </w:pPr>
      <w:r>
        <w:t>DEBUG:fuse.log-mixin:-&gt; create /hello (33188,)</w:t>
      </w:r>
    </w:p>
    <w:p w14:paraId="0EEE9C97" w14:textId="77777777" w:rsidR="00B1580D" w:rsidRDefault="00B1580D" w:rsidP="00B1580D">
      <w:pPr>
        <w:pStyle w:val="BlockCode"/>
      </w:pPr>
      <w:r>
        <w:t>DEBUG:fuse.log-mixin:&lt;- create 1</w:t>
      </w:r>
    </w:p>
    <w:p w14:paraId="72FA05CC" w14:textId="77777777" w:rsidR="00B1580D" w:rsidRDefault="00B1580D" w:rsidP="00B1580D">
      <w:pPr>
        <w:pStyle w:val="BlockCode"/>
      </w:pPr>
      <w:r>
        <w:t>DEBUG:fuse.log-mixin:-&gt; getattr /hello (1,)</w:t>
      </w:r>
    </w:p>
    <w:p w14:paraId="7CBD651B" w14:textId="77777777" w:rsidR="00B1580D" w:rsidRDefault="00B1580D" w:rsidP="00B1580D">
      <w:pPr>
        <w:pStyle w:val="BlockCode"/>
      </w:pPr>
      <w:r>
        <w:t>DEBUG:fuse.log-mixin:&lt;- getattr {'st_mode': 33188, 'st_nlink': 1, 'st_size': 0, 'st_ctime': 1620343432.740972, 'st_mtime': 1620343432.7409723, 'st_atime': 1620343432.7409723}</w:t>
      </w:r>
    </w:p>
    <w:p w14:paraId="08DCC2B6" w14:textId="77777777" w:rsidR="00B1580D" w:rsidRDefault="00B1580D" w:rsidP="00B1580D">
      <w:pPr>
        <w:pStyle w:val="BlockCode"/>
      </w:pPr>
      <w:r>
        <w:t>DEBUG:fuse.log-mixin:-&gt; flush /hello (1,)</w:t>
      </w:r>
    </w:p>
    <w:p w14:paraId="2F3EE386" w14:textId="18266403" w:rsidR="00CE0CE5" w:rsidRDefault="00B1580D" w:rsidP="00B1580D">
      <w:pPr>
        <w:pStyle w:val="BlockCode"/>
      </w:pPr>
      <w:r>
        <w:t>DEBUG:fuse.log-mixin:&lt;- flush 0</w:t>
      </w:r>
    </w:p>
    <w:p w14:paraId="5BA7806C" w14:textId="56892696" w:rsidR="00C86C8E" w:rsidRPr="00563AB0" w:rsidRDefault="00122E89" w:rsidP="00CE23A8">
      <w:pPr>
        <w:rPr>
          <w:rFonts w:cstheme="minorHAnsi"/>
        </w:rPr>
      </w:pPr>
      <w:r w:rsidRPr="00563AB0">
        <w:rPr>
          <w:rFonts w:cstheme="minorHAnsi"/>
          <w:i/>
          <w:iCs/>
        </w:rPr>
        <w:t xml:space="preserve">getattr /hello (None,) </w:t>
      </w:r>
      <w:r w:rsidR="00257183" w:rsidRPr="00563AB0">
        <w:rPr>
          <w:rFonts w:cstheme="minorHAnsi"/>
        </w:rPr>
        <w:t xml:space="preserve">gets the file attributes associated with </w:t>
      </w:r>
      <w:r w:rsidR="00257183" w:rsidRPr="00563AB0">
        <w:rPr>
          <w:rFonts w:cstheme="minorHAnsi"/>
          <w:i/>
          <w:iCs/>
        </w:rPr>
        <w:t xml:space="preserve">hello </w:t>
      </w:r>
      <w:r w:rsidR="00257183" w:rsidRPr="00563AB0">
        <w:rPr>
          <w:rFonts w:cstheme="minorHAnsi"/>
        </w:rPr>
        <w:t xml:space="preserve">but outputs </w:t>
      </w:r>
      <w:r w:rsidR="00257183" w:rsidRPr="00563AB0">
        <w:rPr>
          <w:rFonts w:cstheme="minorHAnsi"/>
          <w:i/>
          <w:iCs/>
        </w:rPr>
        <w:t>get attr ‘</w:t>
      </w:r>
      <w:r w:rsidR="0038471B" w:rsidRPr="00563AB0">
        <w:rPr>
          <w:rFonts w:cstheme="minorHAnsi"/>
          <w:i/>
          <w:iCs/>
        </w:rPr>
        <w:t xml:space="preserve">[Errno 2] No such file or directory’ </w:t>
      </w:r>
      <w:r w:rsidR="0038471B" w:rsidRPr="00563AB0">
        <w:rPr>
          <w:rFonts w:cstheme="minorHAnsi"/>
        </w:rPr>
        <w:t>as the file does not exist.</w:t>
      </w:r>
      <w:r w:rsidR="00C86C8E" w:rsidRPr="00563AB0">
        <w:rPr>
          <w:rFonts w:cstheme="minorHAnsi"/>
        </w:rPr>
        <w:t xml:space="preserve"> This raises the </w:t>
      </w:r>
      <w:r w:rsidR="00C86C8E" w:rsidRPr="00341868">
        <w:rPr>
          <w:rFonts w:cstheme="minorHAnsi"/>
          <w:i/>
          <w:iCs/>
        </w:rPr>
        <w:t>FUSE</w:t>
      </w:r>
      <w:r w:rsidR="00C86C8E" w:rsidRPr="00563AB0">
        <w:rPr>
          <w:rFonts w:cstheme="minorHAnsi"/>
        </w:rPr>
        <w:t xml:space="preserve"> error </w:t>
      </w:r>
      <w:r w:rsidR="00C86C8E" w:rsidRPr="00341868">
        <w:rPr>
          <w:rFonts w:cstheme="minorHAnsi"/>
          <w:i/>
          <w:iCs/>
        </w:rPr>
        <w:t>ENOENT</w:t>
      </w:r>
      <w:r w:rsidR="00635322" w:rsidRPr="00341868">
        <w:rPr>
          <w:rFonts w:cstheme="minorHAnsi"/>
          <w:i/>
          <w:iCs/>
        </w:rPr>
        <w:t xml:space="preserve"> </w:t>
      </w:r>
      <w:r w:rsidR="00635322" w:rsidRPr="00563AB0">
        <w:rPr>
          <w:rFonts w:cstheme="minorHAnsi"/>
        </w:rPr>
        <w:t>which displays the previous calls.</w:t>
      </w:r>
    </w:p>
    <w:p w14:paraId="669A2002" w14:textId="71B6EDB8" w:rsidR="00C453DC" w:rsidRPr="00563AB0" w:rsidRDefault="00C453DC" w:rsidP="00CE23A8">
      <w:pPr>
        <w:rPr>
          <w:rFonts w:cstheme="minorHAnsi"/>
        </w:rPr>
      </w:pPr>
      <w:r w:rsidRPr="00563AB0">
        <w:rPr>
          <w:rFonts w:cstheme="minorHAnsi"/>
          <w:i/>
          <w:iCs/>
        </w:rPr>
        <w:t xml:space="preserve">create /hello (33188,) </w:t>
      </w:r>
      <w:r w:rsidR="00F2268D" w:rsidRPr="00563AB0">
        <w:rPr>
          <w:rFonts w:cstheme="minorHAnsi"/>
        </w:rPr>
        <w:t xml:space="preserve">creates the file </w:t>
      </w:r>
      <w:r w:rsidR="00F2268D" w:rsidRPr="00563AB0">
        <w:rPr>
          <w:rFonts w:cstheme="minorHAnsi"/>
          <w:i/>
          <w:iCs/>
        </w:rPr>
        <w:t xml:space="preserve">hello </w:t>
      </w:r>
      <w:r w:rsidR="00F2268D" w:rsidRPr="00563AB0">
        <w:rPr>
          <w:rFonts w:cstheme="minorHAnsi"/>
        </w:rPr>
        <w:t xml:space="preserve">with a mode of </w:t>
      </w:r>
      <w:r w:rsidR="00B97D30" w:rsidRPr="00563AB0">
        <w:rPr>
          <w:rFonts w:cstheme="minorHAnsi"/>
          <w:i/>
          <w:iCs/>
        </w:rPr>
        <w:t>33188</w:t>
      </w:r>
      <w:r w:rsidR="00B97D30" w:rsidRPr="00563AB0">
        <w:rPr>
          <w:rFonts w:cstheme="minorHAnsi"/>
        </w:rPr>
        <w:t xml:space="preserve">. This is confirmed by </w:t>
      </w:r>
      <w:r w:rsidR="00B97D30" w:rsidRPr="00563AB0">
        <w:rPr>
          <w:rFonts w:cstheme="minorHAnsi"/>
          <w:i/>
          <w:iCs/>
        </w:rPr>
        <w:t>create 1</w:t>
      </w:r>
      <w:r w:rsidR="00B97D30" w:rsidRPr="00563AB0">
        <w:rPr>
          <w:rFonts w:cstheme="minorHAnsi"/>
        </w:rPr>
        <w:t xml:space="preserve"> where </w:t>
      </w:r>
      <w:r w:rsidR="00B97D30" w:rsidRPr="00563AB0">
        <w:rPr>
          <w:rFonts w:cstheme="minorHAnsi"/>
          <w:i/>
          <w:iCs/>
        </w:rPr>
        <w:t xml:space="preserve">1 </w:t>
      </w:r>
      <w:r w:rsidR="00B97D30" w:rsidRPr="00563AB0">
        <w:rPr>
          <w:rFonts w:cstheme="minorHAnsi"/>
        </w:rPr>
        <w:t>is the file ID</w:t>
      </w:r>
    </w:p>
    <w:p w14:paraId="11CA8FCD" w14:textId="0F6FA529" w:rsidR="00FC33A8" w:rsidRPr="008D1EE9" w:rsidRDefault="00FC33A8" w:rsidP="00CE23A8">
      <w:pPr>
        <w:rPr>
          <w:rFonts w:cstheme="minorHAnsi"/>
          <w:lang w:val="en-US"/>
        </w:rPr>
      </w:pPr>
      <w:r w:rsidRPr="00563AB0">
        <w:rPr>
          <w:rFonts w:cstheme="minorHAnsi"/>
          <w:i/>
          <w:iCs/>
        </w:rPr>
        <w:t xml:space="preserve">getattr /hello (1,) </w:t>
      </w:r>
      <w:r w:rsidRPr="00563AB0">
        <w:rPr>
          <w:rFonts w:cstheme="minorHAnsi"/>
        </w:rPr>
        <w:t xml:space="preserve">gets the dictionary output </w:t>
      </w:r>
      <w:r w:rsidR="0022786D">
        <w:rPr>
          <w:rFonts w:cstheme="minorHAnsi"/>
        </w:rPr>
        <w:t xml:space="preserve">of </w:t>
      </w:r>
      <w:r w:rsidR="0022786D">
        <w:rPr>
          <w:rFonts w:cstheme="minorHAnsi"/>
          <w:i/>
          <w:iCs/>
        </w:rPr>
        <w:t xml:space="preserve">hello </w:t>
      </w:r>
      <w:r w:rsidR="005B292A" w:rsidRPr="00563AB0">
        <w:rPr>
          <w:rFonts w:cstheme="minorHAnsi"/>
        </w:rPr>
        <w:t xml:space="preserve">as shown by the values after. This is where </w:t>
      </w:r>
      <w:r w:rsidR="006475CE" w:rsidRPr="00563AB0">
        <w:rPr>
          <w:rFonts w:cstheme="minorHAnsi"/>
          <w:i/>
          <w:iCs/>
          <w:lang w:val="en-US"/>
        </w:rPr>
        <w:t>st_mode</w:t>
      </w:r>
      <w:r w:rsidR="006475CE" w:rsidRPr="00563AB0">
        <w:rPr>
          <w:rFonts w:cstheme="minorHAnsi"/>
          <w:i/>
          <w:iCs/>
          <w:lang w:val="en-US"/>
        </w:rPr>
        <w:softHyphen/>
      </w:r>
      <w:r w:rsidR="006475CE" w:rsidRPr="00563AB0">
        <w:rPr>
          <w:rFonts w:cstheme="minorHAnsi"/>
          <w:lang w:val="en-US"/>
        </w:rPr>
        <w:t xml:space="preserve"> is the file access </w:t>
      </w:r>
      <w:r w:rsidR="006475CE" w:rsidRPr="008D1EE9">
        <w:rPr>
          <w:rFonts w:cstheme="minorHAnsi"/>
          <w:lang w:val="en-US"/>
        </w:rPr>
        <w:t xml:space="preserve">mode, </w:t>
      </w:r>
      <w:r w:rsidR="006475CE" w:rsidRPr="008D1EE9">
        <w:rPr>
          <w:rFonts w:cstheme="minorHAnsi"/>
          <w:i/>
          <w:iCs/>
          <w:lang w:val="en-US"/>
        </w:rPr>
        <w:t xml:space="preserve">st_nlink </w:t>
      </w:r>
      <w:r w:rsidR="006475CE" w:rsidRPr="008D1EE9">
        <w:rPr>
          <w:rFonts w:cstheme="minorHAnsi"/>
          <w:lang w:val="en-US"/>
        </w:rPr>
        <w:t xml:space="preserve">is the number of hard links, </w:t>
      </w:r>
      <w:r w:rsidR="006475CE" w:rsidRPr="008D1EE9">
        <w:rPr>
          <w:rFonts w:cstheme="minorHAnsi"/>
          <w:i/>
          <w:iCs/>
          <w:lang w:val="en-US"/>
        </w:rPr>
        <w:t xml:space="preserve">st_size </w:t>
      </w:r>
      <w:r w:rsidR="006475CE" w:rsidRPr="008D1EE9">
        <w:rPr>
          <w:rFonts w:cstheme="minorHAnsi"/>
          <w:lang w:val="en-US"/>
        </w:rPr>
        <w:t xml:space="preserve">is the total size of the file in bytes, </w:t>
      </w:r>
      <w:r w:rsidR="006475CE" w:rsidRPr="008D1EE9">
        <w:rPr>
          <w:rFonts w:cstheme="minorHAnsi"/>
          <w:i/>
          <w:iCs/>
          <w:lang w:val="en-US"/>
        </w:rPr>
        <w:t xml:space="preserve">st_ctime </w:t>
      </w:r>
      <w:r w:rsidR="006475CE" w:rsidRPr="008D1EE9">
        <w:rPr>
          <w:rFonts w:cstheme="minorHAnsi"/>
          <w:lang w:val="en-US"/>
        </w:rPr>
        <w:t xml:space="preserve">is the creation time, </w:t>
      </w:r>
      <w:r w:rsidR="006475CE" w:rsidRPr="008D1EE9">
        <w:rPr>
          <w:rFonts w:cstheme="minorHAnsi"/>
          <w:i/>
          <w:iCs/>
          <w:lang w:val="en-US"/>
        </w:rPr>
        <w:t xml:space="preserve">st_mtime </w:t>
      </w:r>
      <w:r w:rsidR="006475CE" w:rsidRPr="008D1EE9">
        <w:rPr>
          <w:rFonts w:cstheme="minorHAnsi"/>
          <w:lang w:val="en-US"/>
        </w:rPr>
        <w:t xml:space="preserve">is the modified time and </w:t>
      </w:r>
      <w:r w:rsidR="006475CE" w:rsidRPr="008D1EE9">
        <w:rPr>
          <w:rFonts w:cstheme="minorHAnsi"/>
          <w:i/>
          <w:iCs/>
          <w:lang w:val="en-US"/>
        </w:rPr>
        <w:t xml:space="preserve">st_atime </w:t>
      </w:r>
      <w:r w:rsidR="006475CE" w:rsidRPr="008D1EE9">
        <w:rPr>
          <w:rFonts w:cstheme="minorHAnsi"/>
          <w:lang w:val="en-US"/>
        </w:rPr>
        <w:t>is the last accessed time.</w:t>
      </w:r>
      <w:r w:rsidR="00563AB0" w:rsidRPr="008D1EE9">
        <w:rPr>
          <w:rFonts w:cstheme="minorHAnsi"/>
          <w:lang w:val="en-US"/>
        </w:rPr>
        <w:t xml:space="preserve"> </w:t>
      </w:r>
    </w:p>
    <w:p w14:paraId="6FB08ADD" w14:textId="216BA34D" w:rsidR="00563AB0" w:rsidRPr="008D1EE9" w:rsidRDefault="00563AB0" w:rsidP="00CE23A8">
      <w:pPr>
        <w:rPr>
          <w:rFonts w:cstheme="minorHAnsi"/>
        </w:rPr>
      </w:pPr>
      <w:r w:rsidRPr="008D1EE9">
        <w:rPr>
          <w:rFonts w:cstheme="minorHAnsi"/>
          <w:i/>
          <w:iCs/>
        </w:rPr>
        <w:t xml:space="preserve">flush /hello (1,) </w:t>
      </w:r>
      <w:r w:rsidRPr="008D1EE9">
        <w:rPr>
          <w:rFonts w:cstheme="minorHAnsi"/>
        </w:rPr>
        <w:t>fl</w:t>
      </w:r>
      <w:r w:rsidR="006208E1">
        <w:rPr>
          <w:rFonts w:cstheme="minorHAnsi"/>
        </w:rPr>
        <w:t>u</w:t>
      </w:r>
      <w:r w:rsidRPr="008D1EE9">
        <w:rPr>
          <w:rFonts w:cstheme="minorHAnsi"/>
        </w:rPr>
        <w:t xml:space="preserve">shes the internal buffer for the file and </w:t>
      </w:r>
      <w:r w:rsidR="008D1EE9" w:rsidRPr="008D1EE9">
        <w:rPr>
          <w:rFonts w:cstheme="minorHAnsi"/>
          <w:i/>
          <w:iCs/>
        </w:rPr>
        <w:t xml:space="preserve">flush 0 </w:t>
      </w:r>
      <w:r w:rsidR="008D1EE9" w:rsidRPr="008D1EE9">
        <w:rPr>
          <w:rFonts w:cstheme="minorHAnsi"/>
        </w:rPr>
        <w:t>indicates there are no errors.</w:t>
      </w:r>
    </w:p>
    <w:p w14:paraId="38C58051" w14:textId="7ED977E9" w:rsidR="00263EF4" w:rsidRDefault="007C736C" w:rsidP="00CE23A8">
      <w:r>
        <w:t>hello world</w:t>
      </w:r>
    </w:p>
    <w:p w14:paraId="77DA155C" w14:textId="7DA128C5" w:rsidR="007C736C" w:rsidRDefault="007C736C" w:rsidP="007C736C">
      <w:pPr>
        <w:pStyle w:val="BlockCode"/>
      </w:pPr>
      <w:r w:rsidRPr="007C736C">
        <w:t>DEBUG:fuse.log-mixin:-&gt; getxattr /hello ('security.capability',)                                                        DEBUG:fuse.log-mixin:&lt;- getxattr ''                                                                                     DEBUG:fuse.log-mixin:-&gt; write /hello (b'hello world\n', 0, 1)                                                           DEBUG:fuse.log-mixin:&lt;- write 12</w:t>
      </w:r>
    </w:p>
    <w:p w14:paraId="07BB3460" w14:textId="5F4750CD" w:rsidR="00263EF4" w:rsidRDefault="006D0E30" w:rsidP="00CE23A8">
      <w:r>
        <w:rPr>
          <w:i/>
          <w:iCs/>
        </w:rPr>
        <w:t xml:space="preserve">getxattr /hello (‘security.capability’,) </w:t>
      </w:r>
      <w:r>
        <w:t xml:space="preserve">tries to get the security information for file </w:t>
      </w:r>
      <w:r>
        <w:rPr>
          <w:i/>
          <w:iCs/>
        </w:rPr>
        <w:t xml:space="preserve">hello </w:t>
      </w:r>
      <w:r>
        <w:t>and is successful by returning an</w:t>
      </w:r>
      <w:r w:rsidR="00833594">
        <w:t xml:space="preserve"> empty output. </w:t>
      </w:r>
    </w:p>
    <w:p w14:paraId="4DF3A323" w14:textId="5AF86449" w:rsidR="007C1085" w:rsidRPr="009D27EB" w:rsidRDefault="007C1085" w:rsidP="00CE23A8">
      <w:pPr>
        <w:rPr>
          <w:i/>
          <w:iCs/>
        </w:rPr>
      </w:pPr>
      <w:r>
        <w:rPr>
          <w:i/>
          <w:iCs/>
        </w:rPr>
        <w:t xml:space="preserve">write /hello (b’hello world\n’, 0, 1) </w:t>
      </w:r>
      <w:r>
        <w:t xml:space="preserve">writes </w:t>
      </w:r>
      <w:r>
        <w:rPr>
          <w:i/>
          <w:iCs/>
        </w:rPr>
        <w:t xml:space="preserve">hello world </w:t>
      </w:r>
      <w:r>
        <w:t xml:space="preserve">into the file and the size of the input of the </w:t>
      </w:r>
      <w:r w:rsidR="009D27EB">
        <w:t xml:space="preserve">message is returned at 12 bytes as shown by </w:t>
      </w:r>
      <w:r w:rsidR="009D27EB">
        <w:rPr>
          <w:i/>
          <w:iCs/>
        </w:rPr>
        <w:t>write 12.</w:t>
      </w:r>
    </w:p>
    <w:p w14:paraId="3AFCE0A2" w14:textId="78BA70F1" w:rsidR="000423EB" w:rsidRDefault="00502235" w:rsidP="00CE23A8">
      <w:r>
        <w:t>^D</w:t>
      </w:r>
    </w:p>
    <w:p w14:paraId="3839F330" w14:textId="77777777" w:rsidR="005018DE" w:rsidRDefault="005018DE" w:rsidP="005018DE">
      <w:pPr>
        <w:pStyle w:val="BlockCode"/>
      </w:pPr>
      <w:r>
        <w:t>DEBUG:fuse.log-mixin:-&gt; flush /hello (1,)</w:t>
      </w:r>
    </w:p>
    <w:p w14:paraId="2233514E" w14:textId="77777777" w:rsidR="005018DE" w:rsidRDefault="005018DE" w:rsidP="005018DE">
      <w:pPr>
        <w:pStyle w:val="BlockCode"/>
      </w:pPr>
      <w:r>
        <w:t>DEBUG:fuse.log-mixin:&lt;- flush 0</w:t>
      </w:r>
    </w:p>
    <w:p w14:paraId="25C2E126" w14:textId="77777777" w:rsidR="005018DE" w:rsidRDefault="005018DE" w:rsidP="005018DE">
      <w:pPr>
        <w:pStyle w:val="BlockCode"/>
      </w:pPr>
      <w:r>
        <w:t>DEBUG:fuse.log-mixin:-&gt; release /hello (1,)</w:t>
      </w:r>
    </w:p>
    <w:p w14:paraId="238BC73D" w14:textId="4044310B" w:rsidR="00502235" w:rsidRDefault="005018DE" w:rsidP="005018DE">
      <w:pPr>
        <w:pStyle w:val="BlockCode"/>
      </w:pPr>
      <w:r>
        <w:t>DEBUG:fuse.log-mixin:&lt;- release 0</w:t>
      </w:r>
    </w:p>
    <w:p w14:paraId="708A1BDD" w14:textId="024121A9" w:rsidR="005018DE" w:rsidRDefault="00D605A1" w:rsidP="005018DE">
      <w:r>
        <w:rPr>
          <w:i/>
          <w:iCs/>
        </w:rPr>
        <w:t>flush /hello</w:t>
      </w:r>
      <w:r w:rsidR="009E3207">
        <w:rPr>
          <w:i/>
          <w:iCs/>
        </w:rPr>
        <w:t xml:space="preserve"> </w:t>
      </w:r>
      <w:r>
        <w:rPr>
          <w:i/>
          <w:iCs/>
        </w:rPr>
        <w:t xml:space="preserve">(1,) </w:t>
      </w:r>
      <w:r>
        <w:t xml:space="preserve">flushes the internal buffer for the file and </w:t>
      </w:r>
      <w:r>
        <w:rPr>
          <w:i/>
          <w:iCs/>
        </w:rPr>
        <w:t xml:space="preserve">flush 0 </w:t>
      </w:r>
      <w:r>
        <w:t xml:space="preserve">indicates there are no errors. </w:t>
      </w:r>
    </w:p>
    <w:p w14:paraId="26BCF45B" w14:textId="73969D86" w:rsidR="00D605A1" w:rsidRPr="009E3207" w:rsidRDefault="009E3207" w:rsidP="005018DE">
      <w:r>
        <w:rPr>
          <w:i/>
          <w:iCs/>
        </w:rPr>
        <w:t xml:space="preserve">release /hello (1,) </w:t>
      </w:r>
      <w:r>
        <w:t xml:space="preserve">releases the file descriptor for </w:t>
      </w:r>
      <w:r>
        <w:rPr>
          <w:i/>
          <w:iCs/>
        </w:rPr>
        <w:t xml:space="preserve">/hello </w:t>
      </w:r>
      <w:r>
        <w:t xml:space="preserve">and outputs </w:t>
      </w:r>
      <w:r>
        <w:rPr>
          <w:i/>
          <w:iCs/>
        </w:rPr>
        <w:t xml:space="preserve">release 0 </w:t>
      </w:r>
      <w:r>
        <w:t>indicating there are no errors</w:t>
      </w:r>
    </w:p>
    <w:p w14:paraId="0862FFE4" w14:textId="77777777" w:rsidR="00B26CC4" w:rsidRDefault="00B26CC4" w:rsidP="005018DE"/>
    <w:p w14:paraId="5D3B7D11" w14:textId="77777777" w:rsidR="00B26CC4" w:rsidRDefault="00B26CC4" w:rsidP="005018DE"/>
    <w:p w14:paraId="1CF2652B" w14:textId="77777777" w:rsidR="00B26CC4" w:rsidRDefault="00B26CC4" w:rsidP="005018DE"/>
    <w:p w14:paraId="53DDDDD0" w14:textId="77777777" w:rsidR="00B26CC4" w:rsidRDefault="00B26CC4" w:rsidP="005018DE"/>
    <w:p w14:paraId="4884FF3F" w14:textId="1A1FDFEA" w:rsidR="005018DE" w:rsidRDefault="005018DE" w:rsidP="005018DE">
      <w:r>
        <w:lastRenderedPageBreak/>
        <w:t>ls -al</w:t>
      </w:r>
    </w:p>
    <w:p w14:paraId="76C08946" w14:textId="77777777" w:rsidR="00D446DE" w:rsidRDefault="00D446DE" w:rsidP="00D446DE">
      <w:pPr>
        <w:pStyle w:val="BlockCode"/>
      </w:pPr>
      <w:r>
        <w:t>DEBUG:fuse.log-mixin:-&gt; opendir / ()</w:t>
      </w:r>
    </w:p>
    <w:p w14:paraId="535F4A80" w14:textId="77777777" w:rsidR="00D446DE" w:rsidRDefault="00D446DE" w:rsidP="00D446DE">
      <w:pPr>
        <w:pStyle w:val="BlockCode"/>
      </w:pPr>
      <w:r>
        <w:t>DEBUG:fuse.log-mixin:&lt;- opendir 0</w:t>
      </w:r>
    </w:p>
    <w:p w14:paraId="09B9E4F3" w14:textId="77777777" w:rsidR="00D446DE" w:rsidRDefault="00D446DE" w:rsidP="00D446DE">
      <w:pPr>
        <w:pStyle w:val="BlockCode"/>
      </w:pPr>
      <w:r>
        <w:t>DEBUG:fuse.log-mixin:-&gt; readdir / (0,)</w:t>
      </w:r>
    </w:p>
    <w:p w14:paraId="3B90E697" w14:textId="77777777" w:rsidR="00D446DE" w:rsidRDefault="00D446DE" w:rsidP="00D446DE">
      <w:pPr>
        <w:pStyle w:val="BlockCode"/>
      </w:pPr>
      <w:r>
        <w:t>DEBUG:fuse.log-mixin:&lt;- readdir ['.', '..', 'hello']</w:t>
      </w:r>
    </w:p>
    <w:p w14:paraId="40EAFE0E" w14:textId="77777777" w:rsidR="00D446DE" w:rsidRDefault="00D446DE" w:rsidP="00D446DE">
      <w:pPr>
        <w:pStyle w:val="BlockCode"/>
      </w:pPr>
      <w:r>
        <w:t>DEBUG:fuse.log-mixin:-&gt; getattr / (None,)</w:t>
      </w:r>
    </w:p>
    <w:p w14:paraId="122138B4" w14:textId="77777777" w:rsidR="00D446DE" w:rsidRDefault="00D446DE" w:rsidP="00D446DE">
      <w:pPr>
        <w:pStyle w:val="BlockCode"/>
      </w:pPr>
      <w:r>
        <w:t>DEBUG:fuse.log-mixin:&lt;- getattr {'st_mode': 16877, 'st_ctime': 1620344034.604667, 'st_mtime': 1620344034.604667, 'st_atime': 1620344034.604667, 'st_nlink': 2}</w:t>
      </w:r>
    </w:p>
    <w:p w14:paraId="1F890E29" w14:textId="77777777" w:rsidR="00D446DE" w:rsidRDefault="00D446DE" w:rsidP="00D446DE">
      <w:pPr>
        <w:pStyle w:val="BlockCode"/>
      </w:pPr>
      <w:r>
        <w:t>DEBUG:fuse.log-mixin:-&gt; getxattr / ('security.selinux',)</w:t>
      </w:r>
    </w:p>
    <w:p w14:paraId="67F0FA48" w14:textId="77777777" w:rsidR="00D446DE" w:rsidRDefault="00D446DE" w:rsidP="00D446DE">
      <w:pPr>
        <w:pStyle w:val="BlockCode"/>
      </w:pPr>
      <w:r>
        <w:t>DEBUG:fuse.log-mixin:&lt;- getxattr ''</w:t>
      </w:r>
    </w:p>
    <w:p w14:paraId="22BE8F9F" w14:textId="77777777" w:rsidR="00D446DE" w:rsidRDefault="00D446DE" w:rsidP="00D446DE">
      <w:pPr>
        <w:pStyle w:val="BlockCode"/>
      </w:pPr>
      <w:r>
        <w:t>ERROR:fuse:Uncaught exception from FUSE operation getxattr, returning errno.EINVAL.</w:t>
      </w:r>
    </w:p>
    <w:p w14:paraId="03989D15" w14:textId="72FD7392" w:rsidR="00D446DE" w:rsidRDefault="00D446DE" w:rsidP="00D446DE">
      <w:pPr>
        <w:pStyle w:val="BlockCode"/>
      </w:pPr>
      <w:r>
        <w:t>Traceback (most recent call last):</w:t>
      </w:r>
      <w:r w:rsidR="00391B51">
        <w:t xml:space="preserve"> ...</w:t>
      </w:r>
    </w:p>
    <w:p w14:paraId="01A65C27" w14:textId="77777777" w:rsidR="00D446DE" w:rsidRDefault="00D446DE" w:rsidP="00D446DE">
      <w:pPr>
        <w:pStyle w:val="BlockCode"/>
      </w:pPr>
      <w:r>
        <w:t>DEBUG:fuse.log-mixin:-&gt; getattr /hello (None,)</w:t>
      </w:r>
    </w:p>
    <w:p w14:paraId="6629E882" w14:textId="77777777" w:rsidR="00D446DE" w:rsidRDefault="00D446DE" w:rsidP="00D446DE">
      <w:pPr>
        <w:pStyle w:val="BlockCode"/>
      </w:pPr>
      <w:r>
        <w:t>DEBUG:fuse.log-mixin:&lt;- getattr {'st_mode': 33188, 'st_nlink': 1, 'st_size': 12, 'st_ctime': 1620344041.600293, 'st_mtime': 1620344041.6002932, 'st_atime': 1620344041.6002932}</w:t>
      </w:r>
    </w:p>
    <w:p w14:paraId="70C9A0BC" w14:textId="77777777" w:rsidR="00D446DE" w:rsidRDefault="00D446DE" w:rsidP="00D446DE">
      <w:pPr>
        <w:pStyle w:val="BlockCode"/>
      </w:pPr>
      <w:r>
        <w:t>DEBUG:fuse.log-mixin:-&gt; getxattr /hello ('system.posix_acl_access',)</w:t>
      </w:r>
    </w:p>
    <w:p w14:paraId="02284BFB" w14:textId="77777777" w:rsidR="00D446DE" w:rsidRDefault="00D446DE" w:rsidP="00D446DE">
      <w:pPr>
        <w:pStyle w:val="BlockCode"/>
      </w:pPr>
      <w:r>
        <w:t>DEBUG:fuse.log-mixin:&lt;- getxattr ''</w:t>
      </w:r>
    </w:p>
    <w:p w14:paraId="5EF77D13" w14:textId="77777777" w:rsidR="00D446DE" w:rsidRDefault="00D446DE" w:rsidP="00D446DE">
      <w:pPr>
        <w:pStyle w:val="BlockCode"/>
      </w:pPr>
      <w:r>
        <w:t>DEBUG:fuse.log-mixin:-&gt; releasedir / (0,)</w:t>
      </w:r>
    </w:p>
    <w:p w14:paraId="0B9DA35A" w14:textId="7A2E531C" w:rsidR="005018DE" w:rsidRDefault="00D446DE" w:rsidP="002C777E">
      <w:pPr>
        <w:pStyle w:val="BlockCode"/>
      </w:pPr>
      <w:r>
        <w:t>DEBUG:fuse.log-mixin:&lt;- releasedir 0</w:t>
      </w:r>
    </w:p>
    <w:p w14:paraId="6BA337DD" w14:textId="23BEA689" w:rsidR="005018DE" w:rsidRDefault="002C45AB" w:rsidP="005018DE">
      <w:r>
        <w:rPr>
          <w:i/>
          <w:iCs/>
        </w:rPr>
        <w:t xml:space="preserve">opendir / () </w:t>
      </w:r>
      <w:r>
        <w:t xml:space="preserve">opens the current root directory and returns </w:t>
      </w:r>
      <w:r>
        <w:rPr>
          <w:i/>
          <w:iCs/>
        </w:rPr>
        <w:t>opendir 0</w:t>
      </w:r>
      <w:r>
        <w:t xml:space="preserve"> </w:t>
      </w:r>
      <w:r w:rsidR="0057319C">
        <w:t>which means it was a successful operation.</w:t>
      </w:r>
    </w:p>
    <w:p w14:paraId="640789C5" w14:textId="73C08C7F" w:rsidR="005A7F07" w:rsidRPr="00055BD5" w:rsidRDefault="005A7F07" w:rsidP="005018DE">
      <w:pPr>
        <w:rPr>
          <w:rFonts w:cstheme="minorHAnsi"/>
        </w:rPr>
      </w:pPr>
      <w:r>
        <w:rPr>
          <w:i/>
          <w:iCs/>
        </w:rPr>
        <w:t>readdir / (0</w:t>
      </w:r>
      <w:r w:rsidR="008F7610">
        <w:rPr>
          <w:i/>
          <w:iCs/>
        </w:rPr>
        <w:t xml:space="preserve">,) </w:t>
      </w:r>
      <w:r w:rsidR="008F7610">
        <w:t xml:space="preserve">reads the files in the root directory and returns </w:t>
      </w:r>
      <w:r w:rsidR="008F7610">
        <w:rPr>
          <w:i/>
          <w:iCs/>
        </w:rPr>
        <w:t xml:space="preserve">readdir [‘.’, ‘..’, ‘hello’] </w:t>
      </w:r>
      <w:r w:rsidR="008F7610">
        <w:t xml:space="preserve">where </w:t>
      </w:r>
      <w:r w:rsidR="008F7610">
        <w:rPr>
          <w:i/>
          <w:iCs/>
        </w:rPr>
        <w:t xml:space="preserve">. </w:t>
      </w:r>
      <w:r w:rsidR="00292C27">
        <w:t xml:space="preserve">is the directory entry for </w:t>
      </w:r>
      <w:r w:rsidR="00292C27" w:rsidRPr="00055BD5">
        <w:rPr>
          <w:rFonts w:cstheme="minorHAnsi"/>
        </w:rPr>
        <w:t xml:space="preserve">the current directory, </w:t>
      </w:r>
      <w:r w:rsidR="00292C27" w:rsidRPr="00055BD5">
        <w:rPr>
          <w:rFonts w:cstheme="minorHAnsi"/>
          <w:i/>
          <w:iCs/>
        </w:rPr>
        <w:t xml:space="preserve">.. </w:t>
      </w:r>
      <w:r w:rsidR="00292C27" w:rsidRPr="00055BD5">
        <w:rPr>
          <w:rFonts w:cstheme="minorHAnsi"/>
        </w:rPr>
        <w:t xml:space="preserve">is the directory entry for the directory </w:t>
      </w:r>
      <w:r w:rsidR="002520D1" w:rsidRPr="00055BD5">
        <w:rPr>
          <w:rFonts w:cstheme="minorHAnsi"/>
        </w:rPr>
        <w:t>one level higher in the hierarchy (</w:t>
      </w:r>
      <w:r w:rsidR="002520D1" w:rsidRPr="00055BD5">
        <w:rPr>
          <w:rFonts w:cstheme="minorHAnsi"/>
          <w:i/>
          <w:iCs/>
        </w:rPr>
        <w:t xml:space="preserve">A2) </w:t>
      </w:r>
      <w:r w:rsidR="002520D1" w:rsidRPr="00055BD5">
        <w:rPr>
          <w:rFonts w:cstheme="minorHAnsi"/>
        </w:rPr>
        <w:t xml:space="preserve">and </w:t>
      </w:r>
      <w:r w:rsidR="002520D1" w:rsidRPr="00055BD5">
        <w:rPr>
          <w:rFonts w:cstheme="minorHAnsi"/>
          <w:i/>
          <w:iCs/>
        </w:rPr>
        <w:t xml:space="preserve">hello </w:t>
      </w:r>
      <w:r w:rsidR="002520D1" w:rsidRPr="00055BD5">
        <w:rPr>
          <w:rFonts w:cstheme="minorHAnsi"/>
        </w:rPr>
        <w:t>is the file that was just created.</w:t>
      </w:r>
    </w:p>
    <w:p w14:paraId="3CDAD6ED" w14:textId="467C23B8" w:rsidR="002520D1" w:rsidRDefault="00301CD0" w:rsidP="005018DE">
      <w:pPr>
        <w:rPr>
          <w:rFonts w:cstheme="minorHAnsi"/>
          <w:lang w:val="en-US"/>
        </w:rPr>
      </w:pPr>
      <w:r w:rsidRPr="00055BD5">
        <w:rPr>
          <w:rFonts w:cstheme="minorHAnsi"/>
          <w:i/>
          <w:iCs/>
        </w:rPr>
        <w:t xml:space="preserve">getattr / (None) </w:t>
      </w:r>
      <w:r w:rsidRPr="00055BD5">
        <w:rPr>
          <w:rFonts w:cstheme="minorHAnsi"/>
        </w:rPr>
        <w:t xml:space="preserve">gets the file attributes associated with the root directory and returns </w:t>
      </w:r>
      <w:r w:rsidR="00E251D6" w:rsidRPr="00055BD5">
        <w:rPr>
          <w:rFonts w:cstheme="minorHAnsi"/>
        </w:rPr>
        <w:t xml:space="preserve">a dictionary output as shown by values after. This is where </w:t>
      </w:r>
      <w:r w:rsidR="00055BD5" w:rsidRPr="00055BD5">
        <w:rPr>
          <w:rFonts w:cstheme="minorHAnsi"/>
          <w:i/>
          <w:iCs/>
          <w:lang w:val="en-US"/>
        </w:rPr>
        <w:t>st_mode</w:t>
      </w:r>
      <w:r w:rsidR="00055BD5" w:rsidRPr="00055BD5">
        <w:rPr>
          <w:rFonts w:cstheme="minorHAnsi"/>
          <w:i/>
          <w:iCs/>
          <w:lang w:val="en-US"/>
        </w:rPr>
        <w:softHyphen/>
      </w:r>
      <w:r w:rsidR="00055BD5" w:rsidRPr="00055BD5">
        <w:rPr>
          <w:rFonts w:cstheme="minorHAnsi"/>
          <w:lang w:val="en-US"/>
        </w:rPr>
        <w:t xml:space="preserve"> is the file access mode, </w:t>
      </w:r>
      <w:r w:rsidR="00055BD5" w:rsidRPr="00055BD5">
        <w:rPr>
          <w:rFonts w:cstheme="minorHAnsi"/>
          <w:i/>
          <w:iCs/>
          <w:lang w:val="en-US"/>
        </w:rPr>
        <w:t xml:space="preserve">st_ctime </w:t>
      </w:r>
      <w:r w:rsidR="00055BD5" w:rsidRPr="00055BD5">
        <w:rPr>
          <w:rFonts w:cstheme="minorHAnsi"/>
          <w:lang w:val="en-US"/>
        </w:rPr>
        <w:t xml:space="preserve">is the creation time, </w:t>
      </w:r>
      <w:r w:rsidR="00055BD5" w:rsidRPr="00055BD5">
        <w:rPr>
          <w:rFonts w:cstheme="minorHAnsi"/>
          <w:i/>
          <w:iCs/>
          <w:lang w:val="en-US"/>
        </w:rPr>
        <w:t xml:space="preserve">st_mtime </w:t>
      </w:r>
      <w:r w:rsidR="00055BD5" w:rsidRPr="00055BD5">
        <w:rPr>
          <w:rFonts w:cstheme="minorHAnsi"/>
          <w:lang w:val="en-US"/>
        </w:rPr>
        <w:t xml:space="preserve">is the modified time and </w:t>
      </w:r>
      <w:r w:rsidR="00055BD5" w:rsidRPr="00055BD5">
        <w:rPr>
          <w:rFonts w:cstheme="minorHAnsi"/>
          <w:i/>
          <w:iCs/>
          <w:lang w:val="en-US"/>
        </w:rPr>
        <w:t>st_atim</w:t>
      </w:r>
      <w:r w:rsidR="00055BD5">
        <w:rPr>
          <w:rFonts w:cstheme="minorHAnsi"/>
          <w:i/>
          <w:iCs/>
          <w:lang w:val="en-US"/>
        </w:rPr>
        <w:t>e</w:t>
      </w:r>
      <w:r w:rsidR="00055BD5" w:rsidRPr="00055BD5">
        <w:rPr>
          <w:rFonts w:cstheme="minorHAnsi"/>
          <w:i/>
          <w:iCs/>
          <w:lang w:val="en-US"/>
        </w:rPr>
        <w:t xml:space="preserve"> </w:t>
      </w:r>
      <w:r w:rsidR="00055BD5" w:rsidRPr="00055BD5">
        <w:rPr>
          <w:rFonts w:cstheme="minorHAnsi"/>
          <w:lang w:val="en-US"/>
        </w:rPr>
        <w:t xml:space="preserve">is the last accessed time and </w:t>
      </w:r>
      <w:r w:rsidR="00055BD5" w:rsidRPr="00055BD5">
        <w:rPr>
          <w:rFonts w:cstheme="minorHAnsi"/>
          <w:i/>
          <w:iCs/>
          <w:lang w:val="en-US"/>
        </w:rPr>
        <w:t>st_nlink”</w:t>
      </w:r>
      <w:r w:rsidR="00055BD5">
        <w:rPr>
          <w:rFonts w:cstheme="minorHAnsi"/>
          <w:i/>
          <w:iCs/>
          <w:lang w:val="en-US"/>
        </w:rPr>
        <w:t xml:space="preserve"> </w:t>
      </w:r>
      <w:r w:rsidR="00055BD5" w:rsidRPr="00055BD5">
        <w:rPr>
          <w:rFonts w:cstheme="minorHAnsi"/>
          <w:lang w:val="en-US"/>
        </w:rPr>
        <w:t>is the number of hard links.</w:t>
      </w:r>
    </w:p>
    <w:p w14:paraId="47F778AC" w14:textId="1A613B29" w:rsidR="00DE7ECD" w:rsidRDefault="00DE7ECD" w:rsidP="00DE7ECD">
      <w:r>
        <w:rPr>
          <w:i/>
          <w:iCs/>
        </w:rPr>
        <w:t xml:space="preserve">getxattr / (‘security.selinux’,) </w:t>
      </w:r>
      <w:r>
        <w:t>tries to get the security</w:t>
      </w:r>
      <w:r w:rsidR="00864EA8">
        <w:t xml:space="preserve"> for</w:t>
      </w:r>
      <w:r>
        <w:t xml:space="preserve"> </w:t>
      </w:r>
      <w:r w:rsidR="00DD5FCB">
        <w:t xml:space="preserve">SELinux context information </w:t>
      </w:r>
      <w:r>
        <w:t>for the root directory</w:t>
      </w:r>
      <w:r>
        <w:rPr>
          <w:i/>
          <w:iCs/>
        </w:rPr>
        <w:t xml:space="preserve"> </w:t>
      </w:r>
      <w:r>
        <w:t xml:space="preserve">and is successful by returning an empty output. </w:t>
      </w:r>
      <w:r w:rsidR="00341868">
        <w:t xml:space="preserve">From this operation, a </w:t>
      </w:r>
      <w:r w:rsidR="00341868">
        <w:rPr>
          <w:i/>
          <w:iCs/>
        </w:rPr>
        <w:t xml:space="preserve">FUSE </w:t>
      </w:r>
      <w:r w:rsidR="00341868">
        <w:t xml:space="preserve">error </w:t>
      </w:r>
      <w:r w:rsidR="00E13EDC">
        <w:rPr>
          <w:i/>
          <w:iCs/>
        </w:rPr>
        <w:t xml:space="preserve">EINVAL </w:t>
      </w:r>
      <w:r w:rsidR="00E13EDC">
        <w:t>is raised due to an invalid argument</w:t>
      </w:r>
      <w:r w:rsidR="00FB41BC">
        <w:t xml:space="preserve"> and displays the previous calls.</w:t>
      </w:r>
    </w:p>
    <w:p w14:paraId="7A4ABBAE" w14:textId="68AD2A3D" w:rsidR="001339D0" w:rsidRDefault="001339D0" w:rsidP="00DE7ECD">
      <w:pPr>
        <w:rPr>
          <w:rFonts w:cstheme="minorHAnsi"/>
          <w:lang w:val="en-US"/>
        </w:rPr>
      </w:pPr>
      <w:r>
        <w:rPr>
          <w:i/>
          <w:iCs/>
        </w:rPr>
        <w:t xml:space="preserve">getattr /hello (None,) </w:t>
      </w:r>
      <w:r>
        <w:t>gets the dictionary outpu</w:t>
      </w:r>
      <w:r w:rsidR="00463CE5">
        <w:t xml:space="preserve">t dictionary of </w:t>
      </w:r>
      <w:r w:rsidR="00463CE5">
        <w:rPr>
          <w:i/>
          <w:iCs/>
        </w:rPr>
        <w:t xml:space="preserve">hello </w:t>
      </w:r>
      <w:r w:rsidR="00463CE5">
        <w:t xml:space="preserve">as shown by the values after. </w:t>
      </w:r>
      <w:r w:rsidR="00463CE5" w:rsidRPr="00563AB0">
        <w:rPr>
          <w:rFonts w:cstheme="minorHAnsi"/>
        </w:rPr>
        <w:t xml:space="preserve">This is where </w:t>
      </w:r>
      <w:r w:rsidR="00463CE5" w:rsidRPr="00563AB0">
        <w:rPr>
          <w:rFonts w:cstheme="minorHAnsi"/>
          <w:i/>
          <w:iCs/>
          <w:lang w:val="en-US"/>
        </w:rPr>
        <w:t>st_mode</w:t>
      </w:r>
      <w:r w:rsidR="00463CE5" w:rsidRPr="00563AB0">
        <w:rPr>
          <w:rFonts w:cstheme="minorHAnsi"/>
          <w:i/>
          <w:iCs/>
          <w:lang w:val="en-US"/>
        </w:rPr>
        <w:softHyphen/>
      </w:r>
      <w:r w:rsidR="00463CE5" w:rsidRPr="00563AB0">
        <w:rPr>
          <w:rFonts w:cstheme="minorHAnsi"/>
          <w:lang w:val="en-US"/>
        </w:rPr>
        <w:t xml:space="preserve"> is the file access </w:t>
      </w:r>
      <w:r w:rsidR="00463CE5" w:rsidRPr="008D1EE9">
        <w:rPr>
          <w:rFonts w:cstheme="minorHAnsi"/>
          <w:lang w:val="en-US"/>
        </w:rPr>
        <w:t xml:space="preserve">mode, </w:t>
      </w:r>
      <w:r w:rsidR="00463CE5" w:rsidRPr="008D1EE9">
        <w:rPr>
          <w:rFonts w:cstheme="minorHAnsi"/>
          <w:i/>
          <w:iCs/>
          <w:lang w:val="en-US"/>
        </w:rPr>
        <w:t xml:space="preserve">st_nlink </w:t>
      </w:r>
      <w:r w:rsidR="00463CE5" w:rsidRPr="008D1EE9">
        <w:rPr>
          <w:rFonts w:cstheme="minorHAnsi"/>
          <w:lang w:val="en-US"/>
        </w:rPr>
        <w:t xml:space="preserve">is the number of hard links, </w:t>
      </w:r>
      <w:r w:rsidR="00463CE5" w:rsidRPr="008D1EE9">
        <w:rPr>
          <w:rFonts w:cstheme="minorHAnsi"/>
          <w:i/>
          <w:iCs/>
          <w:lang w:val="en-US"/>
        </w:rPr>
        <w:t xml:space="preserve">st_size </w:t>
      </w:r>
      <w:r w:rsidR="00463CE5" w:rsidRPr="008D1EE9">
        <w:rPr>
          <w:rFonts w:cstheme="minorHAnsi"/>
          <w:lang w:val="en-US"/>
        </w:rPr>
        <w:t xml:space="preserve">is the total size of the file in bytes, </w:t>
      </w:r>
      <w:r w:rsidR="00463CE5" w:rsidRPr="008D1EE9">
        <w:rPr>
          <w:rFonts w:cstheme="minorHAnsi"/>
          <w:i/>
          <w:iCs/>
          <w:lang w:val="en-US"/>
        </w:rPr>
        <w:t xml:space="preserve">st_ctime </w:t>
      </w:r>
      <w:r w:rsidR="00463CE5" w:rsidRPr="008D1EE9">
        <w:rPr>
          <w:rFonts w:cstheme="minorHAnsi"/>
          <w:lang w:val="en-US"/>
        </w:rPr>
        <w:t xml:space="preserve">is the creation time, </w:t>
      </w:r>
      <w:r w:rsidR="00463CE5" w:rsidRPr="008D1EE9">
        <w:rPr>
          <w:rFonts w:cstheme="minorHAnsi"/>
          <w:i/>
          <w:iCs/>
          <w:lang w:val="en-US"/>
        </w:rPr>
        <w:t xml:space="preserve">st_mtime </w:t>
      </w:r>
      <w:r w:rsidR="00463CE5" w:rsidRPr="008D1EE9">
        <w:rPr>
          <w:rFonts w:cstheme="minorHAnsi"/>
          <w:lang w:val="en-US"/>
        </w:rPr>
        <w:t xml:space="preserve">is the modified time and </w:t>
      </w:r>
      <w:r w:rsidR="00463CE5" w:rsidRPr="008D1EE9">
        <w:rPr>
          <w:rFonts w:cstheme="minorHAnsi"/>
          <w:i/>
          <w:iCs/>
          <w:lang w:val="en-US"/>
        </w:rPr>
        <w:t xml:space="preserve">st_atime </w:t>
      </w:r>
      <w:r w:rsidR="00463CE5" w:rsidRPr="008D1EE9">
        <w:rPr>
          <w:rFonts w:cstheme="minorHAnsi"/>
          <w:lang w:val="en-US"/>
        </w:rPr>
        <w:t>is the last accessed time.</w:t>
      </w:r>
    </w:p>
    <w:p w14:paraId="64B7DA35" w14:textId="765E061E" w:rsidR="00864EA8" w:rsidRDefault="00C77BBE" w:rsidP="00DE7ECD">
      <w:pPr>
        <w:rPr>
          <w:rFonts w:cstheme="minorHAnsi"/>
          <w:lang w:val="en-US"/>
        </w:rPr>
      </w:pPr>
      <w:r>
        <w:rPr>
          <w:rFonts w:cstheme="minorHAnsi"/>
          <w:i/>
          <w:iCs/>
          <w:lang w:val="en-US"/>
        </w:rPr>
        <w:t>getxattr /hello (‘system.</w:t>
      </w:r>
      <w:r w:rsidR="00864EA8">
        <w:rPr>
          <w:rFonts w:cstheme="minorHAnsi"/>
          <w:i/>
          <w:iCs/>
          <w:lang w:val="en-US"/>
        </w:rPr>
        <w:t xml:space="preserve">posix_acl_access’,) </w:t>
      </w:r>
      <w:r w:rsidR="00864EA8">
        <w:rPr>
          <w:rFonts w:cstheme="minorHAnsi"/>
          <w:lang w:val="en-US"/>
        </w:rPr>
        <w:t>tries to get the P</w:t>
      </w:r>
      <w:r w:rsidR="00A84116">
        <w:rPr>
          <w:rFonts w:cstheme="minorHAnsi"/>
          <w:lang w:val="en-US"/>
        </w:rPr>
        <w:t xml:space="preserve">OSIX ACLs context information for </w:t>
      </w:r>
      <w:r w:rsidR="00A84116">
        <w:rPr>
          <w:rFonts w:cstheme="minorHAnsi"/>
          <w:i/>
          <w:iCs/>
          <w:lang w:val="en-US"/>
        </w:rPr>
        <w:t xml:space="preserve">hello </w:t>
      </w:r>
      <w:r w:rsidR="00A84116">
        <w:rPr>
          <w:rFonts w:cstheme="minorHAnsi"/>
          <w:lang w:val="en-US"/>
        </w:rPr>
        <w:t>and succeeds as shown by the empty</w:t>
      </w:r>
      <w:r w:rsidR="00CB4E28">
        <w:rPr>
          <w:rFonts w:cstheme="minorHAnsi"/>
          <w:lang w:val="en-US"/>
        </w:rPr>
        <w:t xml:space="preserve"> return value.</w:t>
      </w:r>
    </w:p>
    <w:p w14:paraId="101DA59C" w14:textId="489BD72B" w:rsidR="00CB4E28" w:rsidRPr="00CB4E28" w:rsidRDefault="00CB4E28" w:rsidP="00DE7ECD">
      <w:pPr>
        <w:rPr>
          <w:rFonts w:cstheme="minorHAnsi"/>
          <w:i/>
          <w:iCs/>
          <w:lang w:val="en-US"/>
        </w:rPr>
      </w:pPr>
      <w:r>
        <w:rPr>
          <w:rFonts w:cstheme="minorHAnsi"/>
          <w:i/>
          <w:iCs/>
          <w:lang w:val="en-US"/>
        </w:rPr>
        <w:t xml:space="preserve">releasedir / (0,) </w:t>
      </w:r>
      <w:r>
        <w:rPr>
          <w:rFonts w:cstheme="minorHAnsi"/>
          <w:lang w:val="en-US"/>
        </w:rPr>
        <w:t xml:space="preserve">releases the current directory and is done successfully as shown by </w:t>
      </w:r>
      <w:r>
        <w:rPr>
          <w:rFonts w:cstheme="minorHAnsi"/>
          <w:i/>
          <w:iCs/>
          <w:lang w:val="en-US"/>
        </w:rPr>
        <w:t>releasedir 0.</w:t>
      </w:r>
    </w:p>
    <w:p w14:paraId="23732A94" w14:textId="77777777" w:rsidR="00DE7ECD" w:rsidRPr="00055BD5" w:rsidRDefault="00DE7ECD" w:rsidP="005018DE">
      <w:pPr>
        <w:rPr>
          <w:rFonts w:cstheme="minorHAnsi"/>
        </w:rPr>
      </w:pPr>
    </w:p>
    <w:p w14:paraId="7A9BFE06" w14:textId="1073CC4E" w:rsidR="005018DE" w:rsidRDefault="005018DE" w:rsidP="005018DE">
      <w:r>
        <w:t>rm hello</w:t>
      </w:r>
    </w:p>
    <w:p w14:paraId="5E3743CB" w14:textId="77777777" w:rsidR="002C777E" w:rsidRDefault="002C777E" w:rsidP="002C777E">
      <w:pPr>
        <w:pStyle w:val="BlockCode"/>
      </w:pPr>
      <w:r>
        <w:t>DEBUG:fuse.log-mixin:-&gt; getattr / (None,)</w:t>
      </w:r>
    </w:p>
    <w:p w14:paraId="0930AEDF" w14:textId="77777777" w:rsidR="002C777E" w:rsidRDefault="002C777E" w:rsidP="002C777E">
      <w:pPr>
        <w:pStyle w:val="BlockCode"/>
      </w:pPr>
      <w:r>
        <w:t>DEBUG:fuse.log-mixin:&lt;- getattr {'st_mode': 16877, 'st_ctime': 1620344034.604667, 'st_mtime': 1620344034.604667, 'st_atime': 1620344034.604667, 'st_nlink': 2}</w:t>
      </w:r>
    </w:p>
    <w:p w14:paraId="2BB1589C" w14:textId="77777777" w:rsidR="002C777E" w:rsidRDefault="002C777E" w:rsidP="002C777E">
      <w:pPr>
        <w:pStyle w:val="BlockCode"/>
      </w:pPr>
      <w:r>
        <w:t>DEBUG:fuse.log-mixin:-&gt; getattr /hello (None,)</w:t>
      </w:r>
    </w:p>
    <w:p w14:paraId="4DA129F8" w14:textId="77777777" w:rsidR="002C777E" w:rsidRDefault="002C777E" w:rsidP="002C777E">
      <w:pPr>
        <w:pStyle w:val="BlockCode"/>
      </w:pPr>
      <w:r>
        <w:t>DEBUG:fuse.log-mixin:&lt;- getattr {'st_mode': 33188, 'st_nlink': 1, 'st_size': 12, 'st_ctime': 1620344041.600293, 'st_mtime': 1620344041.6002932, 'st_atime': 1620344041.6002932}</w:t>
      </w:r>
    </w:p>
    <w:p w14:paraId="3AD3EC01" w14:textId="77777777" w:rsidR="002C777E" w:rsidRDefault="002C777E" w:rsidP="002C777E">
      <w:pPr>
        <w:pStyle w:val="BlockCode"/>
      </w:pPr>
      <w:r>
        <w:t>DEBUG:fuse.log-mixin:-&gt; access /hello (2,)</w:t>
      </w:r>
    </w:p>
    <w:p w14:paraId="6F11C531" w14:textId="77777777" w:rsidR="002C777E" w:rsidRDefault="002C777E" w:rsidP="002C777E">
      <w:pPr>
        <w:pStyle w:val="BlockCode"/>
      </w:pPr>
      <w:r>
        <w:t>DEBUG:fuse.log-mixin:&lt;- access 0</w:t>
      </w:r>
    </w:p>
    <w:p w14:paraId="17C6D90C" w14:textId="77777777" w:rsidR="002C777E" w:rsidRDefault="002C777E" w:rsidP="002C777E">
      <w:pPr>
        <w:pStyle w:val="BlockCode"/>
      </w:pPr>
      <w:r>
        <w:t>DEBUG:fuse.log-mixin:-&gt; unlink /hello ()</w:t>
      </w:r>
    </w:p>
    <w:p w14:paraId="4571831C" w14:textId="132A3503" w:rsidR="005018DE" w:rsidRDefault="002C777E" w:rsidP="002C777E">
      <w:pPr>
        <w:pStyle w:val="BlockCode"/>
      </w:pPr>
      <w:r>
        <w:t>DEBUG:fuse.log-mixin:&lt;- unlink None</w:t>
      </w:r>
    </w:p>
    <w:p w14:paraId="255E79FE" w14:textId="77777777" w:rsidR="002751CE" w:rsidRDefault="002751CE" w:rsidP="002751CE">
      <w:pPr>
        <w:rPr>
          <w:rFonts w:cstheme="minorHAnsi"/>
          <w:lang w:val="en-US"/>
        </w:rPr>
      </w:pPr>
      <w:r w:rsidRPr="00055BD5">
        <w:rPr>
          <w:rFonts w:cstheme="minorHAnsi"/>
          <w:i/>
          <w:iCs/>
        </w:rPr>
        <w:lastRenderedPageBreak/>
        <w:t xml:space="preserve">getattr / (None) </w:t>
      </w:r>
      <w:r w:rsidRPr="00055BD5">
        <w:rPr>
          <w:rFonts w:cstheme="minorHAnsi"/>
        </w:rPr>
        <w:t xml:space="preserve">gets the file attributes associated with the root directory and returns a dictionary output as shown by values after. This is where </w:t>
      </w:r>
      <w:r w:rsidRPr="00055BD5">
        <w:rPr>
          <w:rFonts w:cstheme="minorHAnsi"/>
          <w:i/>
          <w:iCs/>
          <w:lang w:val="en-US"/>
        </w:rPr>
        <w:t>st_mode</w:t>
      </w:r>
      <w:r w:rsidRPr="00055BD5">
        <w:rPr>
          <w:rFonts w:cstheme="minorHAnsi"/>
          <w:i/>
          <w:iCs/>
          <w:lang w:val="en-US"/>
        </w:rPr>
        <w:softHyphen/>
      </w:r>
      <w:r w:rsidRPr="00055BD5">
        <w:rPr>
          <w:rFonts w:cstheme="minorHAnsi"/>
          <w:lang w:val="en-US"/>
        </w:rPr>
        <w:t xml:space="preserve"> is the file access mode, </w:t>
      </w:r>
      <w:r w:rsidRPr="00055BD5">
        <w:rPr>
          <w:rFonts w:cstheme="minorHAnsi"/>
          <w:i/>
          <w:iCs/>
          <w:lang w:val="en-US"/>
        </w:rPr>
        <w:t xml:space="preserve">st_ctime </w:t>
      </w:r>
      <w:r w:rsidRPr="00055BD5">
        <w:rPr>
          <w:rFonts w:cstheme="minorHAnsi"/>
          <w:lang w:val="en-US"/>
        </w:rPr>
        <w:t xml:space="preserve">is the creation time, </w:t>
      </w:r>
      <w:r w:rsidRPr="00055BD5">
        <w:rPr>
          <w:rFonts w:cstheme="minorHAnsi"/>
          <w:i/>
          <w:iCs/>
          <w:lang w:val="en-US"/>
        </w:rPr>
        <w:t xml:space="preserve">st_mtime </w:t>
      </w:r>
      <w:r w:rsidRPr="00055BD5">
        <w:rPr>
          <w:rFonts w:cstheme="minorHAnsi"/>
          <w:lang w:val="en-US"/>
        </w:rPr>
        <w:t xml:space="preserve">is the modified time and </w:t>
      </w:r>
      <w:r w:rsidRPr="00055BD5">
        <w:rPr>
          <w:rFonts w:cstheme="minorHAnsi"/>
          <w:i/>
          <w:iCs/>
          <w:lang w:val="en-US"/>
        </w:rPr>
        <w:t>st_atim</w:t>
      </w:r>
      <w:r>
        <w:rPr>
          <w:rFonts w:cstheme="minorHAnsi"/>
          <w:i/>
          <w:iCs/>
          <w:lang w:val="en-US"/>
        </w:rPr>
        <w:t>e</w:t>
      </w:r>
      <w:r w:rsidRPr="00055BD5">
        <w:rPr>
          <w:rFonts w:cstheme="minorHAnsi"/>
          <w:i/>
          <w:iCs/>
          <w:lang w:val="en-US"/>
        </w:rPr>
        <w:t xml:space="preserve"> </w:t>
      </w:r>
      <w:r w:rsidRPr="00055BD5">
        <w:rPr>
          <w:rFonts w:cstheme="minorHAnsi"/>
          <w:lang w:val="en-US"/>
        </w:rPr>
        <w:t xml:space="preserve">is the last accessed time and </w:t>
      </w:r>
      <w:r w:rsidRPr="00055BD5">
        <w:rPr>
          <w:rFonts w:cstheme="minorHAnsi"/>
          <w:i/>
          <w:iCs/>
          <w:lang w:val="en-US"/>
        </w:rPr>
        <w:t>st_nlink”</w:t>
      </w:r>
      <w:r>
        <w:rPr>
          <w:rFonts w:cstheme="minorHAnsi"/>
          <w:i/>
          <w:iCs/>
          <w:lang w:val="en-US"/>
        </w:rPr>
        <w:t xml:space="preserve"> </w:t>
      </w:r>
      <w:r w:rsidRPr="00055BD5">
        <w:rPr>
          <w:rFonts w:cstheme="minorHAnsi"/>
          <w:lang w:val="en-US"/>
        </w:rPr>
        <w:t>is the number of hard links.</w:t>
      </w:r>
    </w:p>
    <w:p w14:paraId="4894C0D8" w14:textId="2351C07D" w:rsidR="00D27E44" w:rsidRPr="008D1EE9" w:rsidRDefault="00D27E44" w:rsidP="00D27E44">
      <w:pPr>
        <w:rPr>
          <w:rFonts w:cstheme="minorHAnsi"/>
          <w:lang w:val="en-US"/>
        </w:rPr>
      </w:pPr>
      <w:r w:rsidRPr="00563AB0">
        <w:rPr>
          <w:rFonts w:cstheme="minorHAnsi"/>
          <w:i/>
          <w:iCs/>
        </w:rPr>
        <w:t>getattr /hello (</w:t>
      </w:r>
      <w:r>
        <w:rPr>
          <w:rFonts w:cstheme="minorHAnsi"/>
          <w:i/>
          <w:iCs/>
        </w:rPr>
        <w:t>None</w:t>
      </w:r>
      <w:r w:rsidRPr="00563AB0">
        <w:rPr>
          <w:rFonts w:cstheme="minorHAnsi"/>
          <w:i/>
          <w:iCs/>
        </w:rPr>
        <w:t xml:space="preserve">,) </w:t>
      </w:r>
      <w:r w:rsidRPr="00563AB0">
        <w:rPr>
          <w:rFonts w:cstheme="minorHAnsi"/>
        </w:rPr>
        <w:t xml:space="preserve">gets the dictionary output </w:t>
      </w:r>
      <w:r>
        <w:rPr>
          <w:rFonts w:cstheme="minorHAnsi"/>
        </w:rPr>
        <w:t xml:space="preserve">of </w:t>
      </w:r>
      <w:r>
        <w:rPr>
          <w:rFonts w:cstheme="minorHAnsi"/>
          <w:i/>
          <w:iCs/>
        </w:rPr>
        <w:t xml:space="preserve">hello </w:t>
      </w:r>
      <w:r w:rsidRPr="00563AB0">
        <w:rPr>
          <w:rFonts w:cstheme="minorHAnsi"/>
        </w:rPr>
        <w:t xml:space="preserve">as shown by the values after. This is where </w:t>
      </w:r>
      <w:r w:rsidRPr="00563AB0">
        <w:rPr>
          <w:rFonts w:cstheme="minorHAnsi"/>
          <w:i/>
          <w:iCs/>
          <w:lang w:val="en-US"/>
        </w:rPr>
        <w:t>st_mode</w:t>
      </w:r>
      <w:r w:rsidRPr="00563AB0">
        <w:rPr>
          <w:rFonts w:cstheme="minorHAnsi"/>
          <w:i/>
          <w:iCs/>
          <w:lang w:val="en-US"/>
        </w:rPr>
        <w:softHyphen/>
      </w:r>
      <w:r w:rsidRPr="00563AB0">
        <w:rPr>
          <w:rFonts w:cstheme="minorHAnsi"/>
          <w:lang w:val="en-US"/>
        </w:rPr>
        <w:t xml:space="preserve"> is the file access </w:t>
      </w:r>
      <w:r w:rsidRPr="008D1EE9">
        <w:rPr>
          <w:rFonts w:cstheme="minorHAnsi"/>
          <w:lang w:val="en-US"/>
        </w:rPr>
        <w:t xml:space="preserve">mode, </w:t>
      </w:r>
      <w:r w:rsidRPr="008D1EE9">
        <w:rPr>
          <w:rFonts w:cstheme="minorHAnsi"/>
          <w:i/>
          <w:iCs/>
          <w:lang w:val="en-US"/>
        </w:rPr>
        <w:t xml:space="preserve">st_nlink </w:t>
      </w:r>
      <w:r w:rsidRPr="008D1EE9">
        <w:rPr>
          <w:rFonts w:cstheme="minorHAnsi"/>
          <w:lang w:val="en-US"/>
        </w:rPr>
        <w:t xml:space="preserve">is the number of hard links, </w:t>
      </w:r>
      <w:r w:rsidRPr="008D1EE9">
        <w:rPr>
          <w:rFonts w:cstheme="minorHAnsi"/>
          <w:i/>
          <w:iCs/>
          <w:lang w:val="en-US"/>
        </w:rPr>
        <w:t xml:space="preserve">st_size </w:t>
      </w:r>
      <w:r w:rsidRPr="008D1EE9">
        <w:rPr>
          <w:rFonts w:cstheme="minorHAnsi"/>
          <w:lang w:val="en-US"/>
        </w:rPr>
        <w:t xml:space="preserve">is the total size of the file in bytes, </w:t>
      </w:r>
      <w:r w:rsidRPr="008D1EE9">
        <w:rPr>
          <w:rFonts w:cstheme="minorHAnsi"/>
          <w:i/>
          <w:iCs/>
          <w:lang w:val="en-US"/>
        </w:rPr>
        <w:t xml:space="preserve">st_ctime </w:t>
      </w:r>
      <w:r w:rsidRPr="008D1EE9">
        <w:rPr>
          <w:rFonts w:cstheme="minorHAnsi"/>
          <w:lang w:val="en-US"/>
        </w:rPr>
        <w:t xml:space="preserve">is the creation time, </w:t>
      </w:r>
      <w:r w:rsidRPr="008D1EE9">
        <w:rPr>
          <w:rFonts w:cstheme="minorHAnsi"/>
          <w:i/>
          <w:iCs/>
          <w:lang w:val="en-US"/>
        </w:rPr>
        <w:t xml:space="preserve">st_mtime </w:t>
      </w:r>
      <w:r w:rsidRPr="008D1EE9">
        <w:rPr>
          <w:rFonts w:cstheme="minorHAnsi"/>
          <w:lang w:val="en-US"/>
        </w:rPr>
        <w:t xml:space="preserve">is the modified time and </w:t>
      </w:r>
      <w:r w:rsidRPr="008D1EE9">
        <w:rPr>
          <w:rFonts w:cstheme="minorHAnsi"/>
          <w:i/>
          <w:iCs/>
          <w:lang w:val="en-US"/>
        </w:rPr>
        <w:t xml:space="preserve">st_atime </w:t>
      </w:r>
      <w:r w:rsidRPr="008D1EE9">
        <w:rPr>
          <w:rFonts w:cstheme="minorHAnsi"/>
          <w:lang w:val="en-US"/>
        </w:rPr>
        <w:t xml:space="preserve">is the last accessed time. </w:t>
      </w:r>
    </w:p>
    <w:p w14:paraId="55407893" w14:textId="4E3D0985" w:rsidR="002751CE" w:rsidRDefault="00950E87" w:rsidP="002751CE">
      <w:pPr>
        <w:rPr>
          <w:i/>
          <w:iCs/>
        </w:rPr>
      </w:pPr>
      <w:r>
        <w:rPr>
          <w:i/>
          <w:iCs/>
        </w:rPr>
        <w:t xml:space="preserve">access /hello (2,) </w:t>
      </w:r>
      <w:r>
        <w:t xml:space="preserve">checks whether the current calling process can access the file </w:t>
      </w:r>
      <w:r>
        <w:rPr>
          <w:i/>
          <w:iCs/>
        </w:rPr>
        <w:t xml:space="preserve">/hello </w:t>
      </w:r>
      <w:r>
        <w:t xml:space="preserve">and succeeds as shown by </w:t>
      </w:r>
      <w:r>
        <w:rPr>
          <w:i/>
          <w:iCs/>
        </w:rPr>
        <w:t>access 0</w:t>
      </w:r>
    </w:p>
    <w:p w14:paraId="16A30571" w14:textId="591290C0" w:rsidR="00950E87" w:rsidRPr="008F37B6" w:rsidRDefault="00950E87" w:rsidP="002751CE">
      <w:pPr>
        <w:rPr>
          <w:i/>
          <w:iCs/>
        </w:rPr>
      </w:pPr>
      <w:r>
        <w:rPr>
          <w:i/>
          <w:iCs/>
        </w:rPr>
        <w:t xml:space="preserve">unlink /hello () </w:t>
      </w:r>
      <w:r w:rsidR="008F37B6">
        <w:t xml:space="preserve">then deletes the file </w:t>
      </w:r>
      <w:r w:rsidR="008F37B6">
        <w:rPr>
          <w:i/>
          <w:iCs/>
        </w:rPr>
        <w:t xml:space="preserve">/hello </w:t>
      </w:r>
      <w:r w:rsidR="008F37B6">
        <w:t xml:space="preserve">from the current directory and succeeds as shown by </w:t>
      </w:r>
      <w:r w:rsidR="008F37B6">
        <w:rPr>
          <w:i/>
          <w:iCs/>
        </w:rPr>
        <w:t>unlink None</w:t>
      </w:r>
    </w:p>
    <w:p w14:paraId="0CD17DA8" w14:textId="3990702A" w:rsidR="00263EF4" w:rsidRDefault="00263EF4" w:rsidP="00263EF4">
      <w:pPr>
        <w:pStyle w:val="Heading1"/>
      </w:pPr>
      <w:r>
        <w:t>Question 2</w:t>
      </w:r>
    </w:p>
    <w:p w14:paraId="164B4773" w14:textId="1E98389E" w:rsidR="00263EF4" w:rsidRDefault="00EC7C64" w:rsidP="00773C60">
      <w:r>
        <w:t>Py</w:t>
      </w:r>
      <w:r w:rsidR="007D5BED">
        <w:t xml:space="preserve">thon has a module called </w:t>
      </w:r>
      <w:r w:rsidR="007D5BED">
        <w:rPr>
          <w:i/>
          <w:iCs/>
        </w:rPr>
        <w:t xml:space="preserve">os </w:t>
      </w:r>
      <w:r w:rsidR="007D5BED">
        <w:t xml:space="preserve">which includes functions </w:t>
      </w:r>
      <w:r w:rsidR="003C0E7C">
        <w:rPr>
          <w:i/>
          <w:iCs/>
        </w:rPr>
        <w:t xml:space="preserve">getuid() </w:t>
      </w:r>
      <w:r w:rsidR="003C0E7C">
        <w:t xml:space="preserve">and </w:t>
      </w:r>
      <w:r w:rsidR="003C0E7C">
        <w:rPr>
          <w:i/>
          <w:iCs/>
        </w:rPr>
        <w:t>getgid()</w:t>
      </w:r>
      <w:r w:rsidR="003C0E7C">
        <w:t>. These 2 functions get</w:t>
      </w:r>
      <w:r w:rsidR="00572626">
        <w:t xml:space="preserve"> the true user ids and group ids of the users creating the files. </w:t>
      </w:r>
      <w:r w:rsidR="009C32F8">
        <w:t>If you wanted to show this in memory.py</w:t>
      </w:r>
      <w:r w:rsidR="00A31927">
        <w:t xml:space="preserve">, you would </w:t>
      </w:r>
      <w:r w:rsidR="00CC020F">
        <w:t xml:space="preserve">set </w:t>
      </w:r>
      <w:r w:rsidR="00192558">
        <w:rPr>
          <w:i/>
          <w:iCs/>
        </w:rPr>
        <w:t xml:space="preserve">st_uid </w:t>
      </w:r>
      <w:r w:rsidR="00192558">
        <w:t xml:space="preserve"> and </w:t>
      </w:r>
      <w:r w:rsidR="00192558">
        <w:rPr>
          <w:i/>
          <w:iCs/>
        </w:rPr>
        <w:t xml:space="preserve">st_gid </w:t>
      </w:r>
      <w:r w:rsidR="00192558" w:rsidRPr="00EE2849">
        <w:softHyphen/>
      </w:r>
      <w:r w:rsidR="00EE2849">
        <w:t xml:space="preserve">meta-data </w:t>
      </w:r>
      <w:r w:rsidR="00192558" w:rsidRPr="00EE2849">
        <w:t>in</w:t>
      </w:r>
      <w:r w:rsidR="00192558">
        <w:t xml:space="preserve"> create</w:t>
      </w:r>
      <w:r w:rsidR="00086F86">
        <w:rPr>
          <w:i/>
          <w:iCs/>
        </w:rPr>
        <w:t xml:space="preserve"> </w:t>
      </w:r>
      <w:r w:rsidR="00086F86">
        <w:t xml:space="preserve">with the </w:t>
      </w:r>
      <w:r w:rsidR="00086F86">
        <w:rPr>
          <w:i/>
          <w:iCs/>
        </w:rPr>
        <w:t xml:space="preserve">os </w:t>
      </w:r>
      <w:r w:rsidR="00086F86">
        <w:t>functions as the input parameters.</w:t>
      </w:r>
    </w:p>
    <w:p w14:paraId="7E65484C" w14:textId="0E938DC3" w:rsidR="001C1BA5" w:rsidRDefault="001C1BA5" w:rsidP="00773C60"/>
    <w:p w14:paraId="4DB238F2" w14:textId="5739E73E" w:rsidR="001C1BA5" w:rsidRDefault="001C1BA5" w:rsidP="001C1BA5">
      <w:pPr>
        <w:pStyle w:val="Heading1"/>
      </w:pPr>
      <w:r>
        <w:t>Question 3</w:t>
      </w:r>
    </w:p>
    <w:p w14:paraId="6369168E" w14:textId="1BF63F53" w:rsidR="001C1BA5" w:rsidRPr="006F3915" w:rsidRDefault="00D24370" w:rsidP="001C1BA5">
      <w:r>
        <w:t xml:space="preserve">As the </w:t>
      </w:r>
      <w:r>
        <w:rPr>
          <w:i/>
          <w:iCs/>
        </w:rPr>
        <w:t xml:space="preserve">access() </w:t>
      </w:r>
      <w:r>
        <w:t xml:space="preserve">function is not implemented within </w:t>
      </w:r>
      <w:r>
        <w:rPr>
          <w:i/>
          <w:iCs/>
        </w:rPr>
        <w:t xml:space="preserve">memory.py, </w:t>
      </w:r>
      <w:r>
        <w:t xml:space="preserve">the default method from </w:t>
      </w:r>
      <w:r w:rsidR="00893EF0">
        <w:rPr>
          <w:i/>
          <w:iCs/>
        </w:rPr>
        <w:t xml:space="preserve">fuse.py </w:t>
      </w:r>
      <w:r w:rsidR="00893EF0">
        <w:t xml:space="preserve">is used instead. This method in </w:t>
      </w:r>
      <w:r w:rsidR="00893EF0">
        <w:rPr>
          <w:i/>
          <w:iCs/>
        </w:rPr>
        <w:t xml:space="preserve">fuse.py </w:t>
      </w:r>
      <w:r w:rsidR="00893EF0">
        <w:t xml:space="preserve">has a default return value of </w:t>
      </w:r>
      <w:r w:rsidR="00893EF0">
        <w:rPr>
          <w:i/>
          <w:iCs/>
        </w:rPr>
        <w:t>0</w:t>
      </w:r>
      <w:r w:rsidR="00893EF0">
        <w:t xml:space="preserve"> which allows any user to access/ work with files. Hence the ordinary </w:t>
      </w:r>
      <w:r w:rsidR="006F3915">
        <w:t xml:space="preserve">user can work with the file </w:t>
      </w:r>
      <w:r w:rsidR="006F3915">
        <w:rPr>
          <w:i/>
          <w:iCs/>
        </w:rPr>
        <w:t>hello.</w:t>
      </w:r>
    </w:p>
    <w:p w14:paraId="5CB9080C" w14:textId="26ACFBA8" w:rsidR="001C1BA5" w:rsidRDefault="001C1BA5" w:rsidP="001C1BA5"/>
    <w:p w14:paraId="553F1281" w14:textId="310E37A7" w:rsidR="001C1BA5" w:rsidRDefault="001C1BA5" w:rsidP="001C1BA5">
      <w:pPr>
        <w:pStyle w:val="Heading1"/>
      </w:pPr>
      <w:r>
        <w:t>Question 4</w:t>
      </w:r>
    </w:p>
    <w:p w14:paraId="0979D178" w14:textId="1E526CE1" w:rsidR="001C1BA5" w:rsidRPr="009348A3" w:rsidRDefault="00404D30" w:rsidP="001C1BA5">
      <w:r>
        <w:t>To keep track of free blocks, in block 0</w:t>
      </w:r>
      <w:r w:rsidR="006F4449">
        <w:t xml:space="preserve"> which holds the root meta-data</w:t>
      </w:r>
      <w:r>
        <w:t xml:space="preserve">, there are 4 bytes allocated to two bitmaps. </w:t>
      </w:r>
      <w:r w:rsidR="00F64F45">
        <w:t xml:space="preserve">These bitmaps are essentially integers which </w:t>
      </w:r>
      <w:r w:rsidR="0061546C">
        <w:t xml:space="preserve">are used to check whether blocks are occupied by using bit manipulation. The helper class </w:t>
      </w:r>
      <w:r w:rsidR="0061546C">
        <w:rPr>
          <w:i/>
          <w:iCs/>
        </w:rPr>
        <w:t xml:space="preserve">bit.py </w:t>
      </w:r>
      <w:r w:rsidR="0061546C">
        <w:t>hold the functions to change a specific bit to 1 (indicating the block is not free)</w:t>
      </w:r>
      <w:r w:rsidR="00DA5872">
        <w:t xml:space="preserve"> or 0 (indicating the block is free). Looping through and checking each value allows me to determine if a block is free or not. One bitmap holds the information for all blocks,</w:t>
      </w:r>
      <w:r w:rsidR="00AC51E6">
        <w:t xml:space="preserve"> including meta-data and data</w:t>
      </w:r>
      <w:r w:rsidR="002460A2">
        <w:t xml:space="preserve"> which is to find any free block</w:t>
      </w:r>
      <w:r w:rsidR="00AC51E6">
        <w:t xml:space="preserve">, while the other bitmap only records meta-data which is used for </w:t>
      </w:r>
      <w:r w:rsidR="009348A3">
        <w:t>reading directories.</w:t>
      </w:r>
    </w:p>
    <w:p w14:paraId="1F488037" w14:textId="3B6B72E1" w:rsidR="00854086" w:rsidRDefault="00854086" w:rsidP="001C1BA5">
      <w:pPr>
        <w:rPr>
          <w:i/>
          <w:iCs/>
        </w:rPr>
      </w:pPr>
    </w:p>
    <w:p w14:paraId="242304B8" w14:textId="42EFEB20" w:rsidR="00854086" w:rsidRDefault="00854086" w:rsidP="00854086">
      <w:pPr>
        <w:pStyle w:val="Heading1"/>
      </w:pPr>
      <w:r>
        <w:t>Question 5</w:t>
      </w:r>
    </w:p>
    <w:p w14:paraId="091BFCAD" w14:textId="6590061E" w:rsidR="00D059D7" w:rsidRDefault="00D059D7" w:rsidP="00D059D7">
      <w:r>
        <w:t>To keep track of blocks allocated to a file,</w:t>
      </w:r>
      <w:r w:rsidR="005F18F7">
        <w:t xml:space="preserve"> the first</w:t>
      </w:r>
      <w:r>
        <w:t xml:space="preserve"> byte in </w:t>
      </w:r>
      <w:r w:rsidR="005F18F7">
        <w:t>each file</w:t>
      </w:r>
      <w:r>
        <w:t xml:space="preserve"> meta data</w:t>
      </w:r>
      <w:r w:rsidR="005F18F7">
        <w:t xml:space="preserve"> holds a value pointing to </w:t>
      </w:r>
      <w:r w:rsidR="00045A65">
        <w:t>the block with data in it</w:t>
      </w:r>
      <w:r w:rsidR="001C5270">
        <w:t>.</w:t>
      </w:r>
      <w:r w:rsidR="00045A65">
        <w:t xml:space="preserve"> The first byte of these blocks also holds a value pointing to </w:t>
      </w:r>
      <w:r w:rsidR="00D2142E">
        <w:t>another block if data that belongs to that file is in it.</w:t>
      </w:r>
      <w:r w:rsidR="00DE0AA7">
        <w:t xml:space="preserve"> If the value is not 0, the</w:t>
      </w:r>
      <w:r w:rsidR="00E521EF">
        <w:t xml:space="preserve"> pointer value </w:t>
      </w:r>
      <w:r w:rsidR="00F42046">
        <w:t>is used to read the</w:t>
      </w:r>
      <w:r w:rsidR="00E521EF">
        <w:t xml:space="preserve"> next block in the </w:t>
      </w:r>
      <w:r w:rsidR="005A58E4">
        <w:t>file,</w:t>
      </w:r>
      <w:r w:rsidR="00E521EF">
        <w:t xml:space="preserve"> and this is repeated</w:t>
      </w:r>
      <w:r w:rsidR="00F42046">
        <w:t xml:space="preserve"> until there are no more blocks</w:t>
      </w:r>
      <w:r w:rsidR="00E521EF">
        <w:t xml:space="preserve">. </w:t>
      </w:r>
    </w:p>
    <w:p w14:paraId="4CE71DBC" w14:textId="596C9E58" w:rsidR="008A748C" w:rsidRDefault="008A748C" w:rsidP="00D059D7"/>
    <w:p w14:paraId="37038922" w14:textId="0CCA6448" w:rsidR="008A748C" w:rsidRDefault="008A748C" w:rsidP="008A748C">
      <w:pPr>
        <w:pStyle w:val="Heading1"/>
      </w:pPr>
      <w:r>
        <w:t>Question 6</w:t>
      </w:r>
    </w:p>
    <w:p w14:paraId="4B75D501" w14:textId="19D8E26D" w:rsidR="00502DA8" w:rsidRPr="00502DA8" w:rsidRDefault="00502DA8" w:rsidP="00502DA8">
      <w:r>
        <w:t xml:space="preserve">When the file name/ path is given as a parameter input, </w:t>
      </w:r>
      <w:r w:rsidR="006F50C6">
        <w:t xml:space="preserve">I manually search through the disk by reading the bitmap </w:t>
      </w:r>
      <w:r w:rsidR="00214539">
        <w:t>that holds every block. I read the specific bytes in each block in which the</w:t>
      </w:r>
      <w:r w:rsidR="00F31FB3">
        <w:t xml:space="preserve"> name of a file is located and match it with the path.</w:t>
      </w:r>
      <w:r w:rsidR="00D976A8">
        <w:t xml:space="preserve"> If the block name matches the path, in that block is the meta-data/ attributes for the files to return.</w:t>
      </w:r>
    </w:p>
    <w:sectPr w:rsidR="00502DA8" w:rsidRPr="00502DA8" w:rsidSect="00A41D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827"/>
    <w:rsid w:val="000014B2"/>
    <w:rsid w:val="000423EB"/>
    <w:rsid w:val="00045A65"/>
    <w:rsid w:val="00055BD5"/>
    <w:rsid w:val="00086F86"/>
    <w:rsid w:val="000D7F78"/>
    <w:rsid w:val="00122E89"/>
    <w:rsid w:val="001339D0"/>
    <w:rsid w:val="00192558"/>
    <w:rsid w:val="001C1BA5"/>
    <w:rsid w:val="001C5270"/>
    <w:rsid w:val="00214539"/>
    <w:rsid w:val="0022786D"/>
    <w:rsid w:val="002460A2"/>
    <w:rsid w:val="002520D1"/>
    <w:rsid w:val="00257183"/>
    <w:rsid w:val="00263EF4"/>
    <w:rsid w:val="002751CE"/>
    <w:rsid w:val="00292C27"/>
    <w:rsid w:val="002C45AB"/>
    <w:rsid w:val="002C777E"/>
    <w:rsid w:val="002D1B24"/>
    <w:rsid w:val="00301CD0"/>
    <w:rsid w:val="0031073A"/>
    <w:rsid w:val="00341868"/>
    <w:rsid w:val="00355FA4"/>
    <w:rsid w:val="0038471B"/>
    <w:rsid w:val="00391B51"/>
    <w:rsid w:val="003C0E7C"/>
    <w:rsid w:val="00404D30"/>
    <w:rsid w:val="00463CE5"/>
    <w:rsid w:val="005018DE"/>
    <w:rsid w:val="00502235"/>
    <w:rsid w:val="00502DA8"/>
    <w:rsid w:val="00563AB0"/>
    <w:rsid w:val="00572626"/>
    <w:rsid w:val="0057319C"/>
    <w:rsid w:val="005A58E4"/>
    <w:rsid w:val="005A7F07"/>
    <w:rsid w:val="005B061A"/>
    <w:rsid w:val="005B292A"/>
    <w:rsid w:val="005F18F7"/>
    <w:rsid w:val="0061546C"/>
    <w:rsid w:val="006208E1"/>
    <w:rsid w:val="00635322"/>
    <w:rsid w:val="00635861"/>
    <w:rsid w:val="006475CE"/>
    <w:rsid w:val="00691271"/>
    <w:rsid w:val="006D0E30"/>
    <w:rsid w:val="006F3915"/>
    <w:rsid w:val="006F4449"/>
    <w:rsid w:val="006F50C6"/>
    <w:rsid w:val="00773C60"/>
    <w:rsid w:val="007A4827"/>
    <w:rsid w:val="007C1085"/>
    <w:rsid w:val="007C736C"/>
    <w:rsid w:val="007D5BED"/>
    <w:rsid w:val="00826C8A"/>
    <w:rsid w:val="00833594"/>
    <w:rsid w:val="00854086"/>
    <w:rsid w:val="00864EA8"/>
    <w:rsid w:val="00893EF0"/>
    <w:rsid w:val="008A748C"/>
    <w:rsid w:val="008D1EE9"/>
    <w:rsid w:val="008F37B6"/>
    <w:rsid w:val="008F7610"/>
    <w:rsid w:val="009348A3"/>
    <w:rsid w:val="00950E87"/>
    <w:rsid w:val="009C32F8"/>
    <w:rsid w:val="009D27EB"/>
    <w:rsid w:val="009E3207"/>
    <w:rsid w:val="00A31927"/>
    <w:rsid w:val="00A3561F"/>
    <w:rsid w:val="00A41D8D"/>
    <w:rsid w:val="00A663FE"/>
    <w:rsid w:val="00A84116"/>
    <w:rsid w:val="00AC51E6"/>
    <w:rsid w:val="00B1580D"/>
    <w:rsid w:val="00B26CC4"/>
    <w:rsid w:val="00B97D30"/>
    <w:rsid w:val="00C453DC"/>
    <w:rsid w:val="00C77BBE"/>
    <w:rsid w:val="00C86C8E"/>
    <w:rsid w:val="00CB4E28"/>
    <w:rsid w:val="00CC020F"/>
    <w:rsid w:val="00CE0CE5"/>
    <w:rsid w:val="00CE23A8"/>
    <w:rsid w:val="00D059D7"/>
    <w:rsid w:val="00D2142E"/>
    <w:rsid w:val="00D24370"/>
    <w:rsid w:val="00D27E44"/>
    <w:rsid w:val="00D446DE"/>
    <w:rsid w:val="00D605A1"/>
    <w:rsid w:val="00D976A8"/>
    <w:rsid w:val="00DA5872"/>
    <w:rsid w:val="00DD5FCB"/>
    <w:rsid w:val="00DE0AA7"/>
    <w:rsid w:val="00DE7ECD"/>
    <w:rsid w:val="00E13EDC"/>
    <w:rsid w:val="00E251D6"/>
    <w:rsid w:val="00E33460"/>
    <w:rsid w:val="00E521EF"/>
    <w:rsid w:val="00EC7C64"/>
    <w:rsid w:val="00EE2849"/>
    <w:rsid w:val="00F2268D"/>
    <w:rsid w:val="00F31FB3"/>
    <w:rsid w:val="00F42046"/>
    <w:rsid w:val="00F64F45"/>
    <w:rsid w:val="00FB41BC"/>
    <w:rsid w:val="00FC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8C6EB"/>
  <w15:chartTrackingRefBased/>
  <w15:docId w15:val="{5E755424-0892-4B2E-A10E-E13CCB2C8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D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1D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D8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41D8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41D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InlineCode">
    <w:name w:val="Inline Code"/>
    <w:basedOn w:val="Normal"/>
    <w:link w:val="InlineCodeChar"/>
    <w:qFormat/>
    <w:rsid w:val="00A663FE"/>
    <w:rPr>
      <w:rFonts w:ascii="Courier New" w:hAnsi="Courier New"/>
      <w:noProof/>
      <w:color w:val="C45911" w:themeColor="accent2" w:themeShade="BF"/>
      <w:sz w:val="20"/>
    </w:rPr>
  </w:style>
  <w:style w:type="paragraph" w:customStyle="1" w:styleId="BlockCode">
    <w:name w:val="Block Code"/>
    <w:basedOn w:val="Normal"/>
    <w:link w:val="BlockCodeChar"/>
    <w:qFormat/>
    <w:rsid w:val="00A663FE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F2F2F2" w:themeFill="background1" w:themeFillShade="F2"/>
      <w:spacing w:after="0"/>
      <w:ind w:left="57" w:right="57"/>
    </w:pPr>
    <w:rPr>
      <w:rFonts w:ascii="Courier New" w:hAnsi="Courier New"/>
      <w:noProof/>
      <w:sz w:val="20"/>
    </w:rPr>
  </w:style>
  <w:style w:type="character" w:customStyle="1" w:styleId="InlineCodeChar">
    <w:name w:val="Inline Code Char"/>
    <w:basedOn w:val="DefaultParagraphFont"/>
    <w:link w:val="InlineCode"/>
    <w:rsid w:val="00A663FE"/>
    <w:rPr>
      <w:rFonts w:ascii="Courier New" w:hAnsi="Courier New"/>
      <w:noProof/>
      <w:color w:val="C45911" w:themeColor="accent2" w:themeShade="BF"/>
      <w:sz w:val="20"/>
    </w:rPr>
  </w:style>
  <w:style w:type="character" w:customStyle="1" w:styleId="BlockCodeChar">
    <w:name w:val="Block Code Char"/>
    <w:basedOn w:val="InlineCodeChar"/>
    <w:link w:val="BlockCode"/>
    <w:rsid w:val="00A663FE"/>
    <w:rPr>
      <w:rFonts w:ascii="Courier New" w:hAnsi="Courier New"/>
      <w:noProof/>
      <w:color w:val="C45911" w:themeColor="accent2" w:themeShade="BF"/>
      <w:sz w:val="20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68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nan\Downloads\Assignment_Template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Assignment_Template (1).dotx</Template>
  <TotalTime>1117</TotalTime>
  <Pages>3</Pages>
  <Words>1290</Words>
  <Characters>7354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Kinan</dc:creator>
  <cp:keywords/>
  <dc:description/>
  <cp:lastModifiedBy>kinan</cp:lastModifiedBy>
  <cp:revision>103</cp:revision>
  <dcterms:created xsi:type="dcterms:W3CDTF">2021-05-06T06:17:00Z</dcterms:created>
  <dcterms:modified xsi:type="dcterms:W3CDTF">2021-05-07T07:03:00Z</dcterms:modified>
</cp:coreProperties>
</file>